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67B7A" w14:textId="77777777" w:rsidR="00822D3E" w:rsidRDefault="002778A1">
      <w:pPr>
        <w:pStyle w:val="Title"/>
      </w:pPr>
      <w:r>
        <w:t>Faith Clarke</w:t>
      </w:r>
    </w:p>
    <w:p w14:paraId="4E0BF0EE" w14:textId="77777777" w:rsidR="002778A1" w:rsidRDefault="002778A1" w:rsidP="002778A1">
      <w:pPr>
        <w:pStyle w:val="Subtitle"/>
      </w:pPr>
      <w:r>
        <w:t>314-503-3332(Cell)</w:t>
      </w:r>
    </w:p>
    <w:p w14:paraId="3B26ACBC" w14:textId="77777777" w:rsidR="002778A1" w:rsidRPr="002778A1" w:rsidRDefault="002778A1" w:rsidP="002778A1">
      <w:pPr>
        <w:pStyle w:val="Subtitle"/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7D45481B" wp14:editId="65EC26F9">
            <wp:simplePos x="0" y="0"/>
            <wp:positionH relativeFrom="column">
              <wp:posOffset>-520700</wp:posOffset>
            </wp:positionH>
            <wp:positionV relativeFrom="paragraph">
              <wp:posOffset>507365</wp:posOffset>
            </wp:positionV>
            <wp:extent cx="6287135" cy="4993640"/>
            <wp:effectExtent l="0" t="0" r="12065" b="10160"/>
            <wp:wrapSquare wrapText="bothSides"/>
            <wp:docPr id="1" name="Picture 1" descr="/Users/faithclarke/Desktop/IMG_05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faithclarke/Desktop/IMG_057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-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6287135" cy="499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fcc46@mail.umsl.edu</w:t>
      </w:r>
      <w:bookmarkStart w:id="0" w:name="_GoBack"/>
      <w:bookmarkEnd w:id="0"/>
    </w:p>
    <w:p w14:paraId="55BD6CB5" w14:textId="77777777" w:rsidR="002778A1" w:rsidRPr="002778A1" w:rsidRDefault="002778A1" w:rsidP="002778A1">
      <w:pPr>
        <w:pStyle w:val="Author"/>
      </w:pPr>
    </w:p>
    <w:p w14:paraId="5F002F5F" w14:textId="77777777" w:rsidR="00822D3E" w:rsidRDefault="00822D3E"/>
    <w:p w14:paraId="252644A0" w14:textId="77777777" w:rsidR="00822D3E" w:rsidRDefault="00822D3E">
      <w:pPr>
        <w:pStyle w:val="Author"/>
      </w:pPr>
    </w:p>
    <w:p w14:paraId="4823844B" w14:textId="77777777" w:rsidR="00822D3E" w:rsidRDefault="00BE5D67">
      <w:r>
        <w:br w:type="page"/>
      </w:r>
    </w:p>
    <w:p w14:paraId="159706BE" w14:textId="77777777" w:rsidR="00822D3E" w:rsidRDefault="00822D3E">
      <w:pPr>
        <w:sectPr w:rsidR="00822D3E">
          <w:pgSz w:w="12240" w:h="15840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5DEA642A" w14:textId="77777777" w:rsidR="00822D3E" w:rsidRDefault="00BE5D67">
      <w:pPr>
        <w:pStyle w:val="Heading1"/>
      </w:pPr>
      <w:r>
        <w:lastRenderedPageBreak/>
        <w:br/>
      </w:r>
    </w:p>
    <w:p w14:paraId="0411817E" w14:textId="77777777" w:rsidR="00822D3E" w:rsidRDefault="00822D3E"/>
    <w:p w14:paraId="2EA17745" w14:textId="77777777" w:rsidR="00822D3E" w:rsidRDefault="00822D3E">
      <w:pPr>
        <w:pStyle w:val="Heading2"/>
      </w:pPr>
    </w:p>
    <w:p w14:paraId="03696A43" w14:textId="77777777" w:rsidR="00822D3E" w:rsidRDefault="00822D3E"/>
    <w:p w14:paraId="7E1E37CB" w14:textId="77777777" w:rsidR="00822D3E" w:rsidRDefault="00822D3E">
      <w:pPr>
        <w:pStyle w:val="Quote"/>
      </w:pPr>
    </w:p>
    <w:p w14:paraId="684F746F" w14:textId="77777777" w:rsidR="00822D3E" w:rsidRDefault="00822D3E" w:rsidP="002778A1"/>
    <w:p w14:paraId="4B32B2BF" w14:textId="77777777" w:rsidR="00822D3E" w:rsidRDefault="00822D3E">
      <w:pPr>
        <w:pStyle w:val="Heading2"/>
      </w:pPr>
    </w:p>
    <w:p w14:paraId="73001CDB" w14:textId="77777777" w:rsidR="00822D3E" w:rsidRDefault="00822D3E" w:rsidP="002778A1">
      <w:pPr>
        <w:pStyle w:val="ListBullet"/>
        <w:numPr>
          <w:ilvl w:val="0"/>
          <w:numId w:val="0"/>
        </w:numPr>
      </w:pPr>
    </w:p>
    <w:p w14:paraId="665FE4BC" w14:textId="77777777" w:rsidR="00822D3E" w:rsidRDefault="00822D3E"/>
    <w:sectPr w:rsidR="00822D3E">
      <w:footerReference w:type="default" r:id="rId14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ED78D8" w14:textId="77777777" w:rsidR="00BE5D67" w:rsidRDefault="00BE5D67">
      <w:pPr>
        <w:spacing w:after="0" w:line="240" w:lineRule="auto"/>
      </w:pPr>
      <w:r>
        <w:separator/>
      </w:r>
    </w:p>
  </w:endnote>
  <w:endnote w:type="continuationSeparator" w:id="0">
    <w:p w14:paraId="5FB5C34A" w14:textId="77777777" w:rsidR="00BE5D67" w:rsidRDefault="00BE5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E6D37" w14:textId="77777777" w:rsidR="00822D3E" w:rsidRDefault="00BE5D6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78A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9C1654" w14:textId="77777777" w:rsidR="00BE5D67" w:rsidRDefault="00BE5D67">
      <w:pPr>
        <w:spacing w:after="0" w:line="240" w:lineRule="auto"/>
      </w:pPr>
      <w:r>
        <w:separator/>
      </w:r>
    </w:p>
  </w:footnote>
  <w:footnote w:type="continuationSeparator" w:id="0">
    <w:p w14:paraId="2C29E117" w14:textId="77777777" w:rsidR="00BE5D67" w:rsidRDefault="00BE5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A1"/>
    <w:rsid w:val="002778A1"/>
    <w:rsid w:val="00822D3E"/>
    <w:rsid w:val="00BE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838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semiHidden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  <w:style w:type="character" w:styleId="Hyperlink">
    <w:name w:val="Hyperlink"/>
    <w:basedOn w:val="DefaultParagraphFont"/>
    <w:uiPriority w:val="99"/>
    <w:unhideWhenUsed/>
    <w:rsid w:val="002778A1"/>
    <w:rPr>
      <w:color w:val="B67AC3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78A1"/>
    <w:rPr>
      <w:color w:val="6AC7C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jpeg"/><Relationship Id="rId13" Type="http://schemas.microsoft.com/office/2007/relationships/hdphoto" Target="media/hdphoto1.wdp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faithclarke/Library/Containers/com.microsoft.Word/Data/Library/Caches/1033/TM10002071/Paper%20with%20Cover%20and%20TO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6E7"/>
    <w:rsid w:val="0011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960FCFBF3BA944B0E547114B84A9F8">
    <w:name w:val="2A960FCFBF3BA944B0E547114B84A9F8"/>
  </w:style>
  <w:style w:type="paragraph" w:customStyle="1" w:styleId="620C8150879E434C88F0BAD8BD6CF816">
    <w:name w:val="620C8150879E434C88F0BAD8BD6CF816"/>
  </w:style>
  <w:style w:type="paragraph" w:customStyle="1" w:styleId="4BA12B04C3A4BE419E2597A58791A3A5">
    <w:name w:val="4BA12B04C3A4BE419E2597A58791A3A5"/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5B9BD5" w:themeColor="accent1"/>
    </w:rPr>
  </w:style>
  <w:style w:type="paragraph" w:customStyle="1" w:styleId="C2B4679963116046B4CDDF11627CCCC3">
    <w:name w:val="C2B4679963116046B4CDDF11627CCCC3"/>
  </w:style>
  <w:style w:type="paragraph" w:customStyle="1" w:styleId="F0D0950BB4F47C45B66D3651E4EB7666">
    <w:name w:val="F0D0950BB4F47C45B66D3651E4EB7666"/>
  </w:style>
  <w:style w:type="paragraph" w:customStyle="1" w:styleId="E4B2938FC46E394FA3DCE12C097BAEE0">
    <w:name w:val="E4B2938FC46E394FA3DCE12C097BAEE0"/>
  </w:style>
  <w:style w:type="paragraph" w:customStyle="1" w:styleId="003A3EBBA424D34B9E1750F92738927A">
    <w:name w:val="003A3EBBA424D34B9E1750F92738927A"/>
  </w:style>
  <w:style w:type="paragraph" w:customStyle="1" w:styleId="5FD27EC213A6B3498613071040D87989">
    <w:name w:val="5FD27EC213A6B3498613071040D87989"/>
  </w:style>
  <w:style w:type="paragraph" w:customStyle="1" w:styleId="C1400A8CDCBAD247B0C19F98AF7C1BEA">
    <w:name w:val="C1400A8CDCBAD247B0C19F98AF7C1BEA"/>
  </w:style>
  <w:style w:type="paragraph" w:customStyle="1" w:styleId="6FA4C89607118041B9A6C9555FDADAB4">
    <w:name w:val="6FA4C89607118041B9A6C9555FDADAB4"/>
  </w:style>
  <w:style w:type="paragraph" w:customStyle="1" w:styleId="49E7D9FFE93074479AC65E27EC94F312">
    <w:name w:val="49E7D9FFE93074479AC65E27EC94F312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160" w:line="312" w:lineRule="auto"/>
    </w:pPr>
    <w:rPr>
      <w:rFonts w:eastAsiaTheme="minorHAnsi"/>
      <w:i/>
      <w:color w:val="657C9C" w:themeColor="text2" w:themeTint="BF"/>
      <w:szCs w:val="20"/>
      <w:lang w:eastAsia="ja-JP"/>
    </w:rPr>
  </w:style>
  <w:style w:type="paragraph" w:customStyle="1" w:styleId="228BAA29DC1F8E4AB8EE997490FF0413">
    <w:name w:val="228BAA29DC1F8E4AB8EE997490FF0413"/>
  </w:style>
  <w:style w:type="paragraph" w:customStyle="1" w:styleId="2E0A2A049F43194AA4D06C94AD2F1ADF">
    <w:name w:val="2E0A2A049F43194AA4D06C94AD2F1ADF"/>
  </w:style>
  <w:style w:type="paragraph" w:customStyle="1" w:styleId="7F275F406E313D4D9ACCE672C7A76D8D">
    <w:name w:val="7F275F406E313D4D9ACCE672C7A76D8D"/>
  </w:style>
  <w:style w:type="paragraph" w:customStyle="1" w:styleId="1C38467EE45C3E429BF105113262336E">
    <w:name w:val="1C38467EE45C3E429BF105113262336E"/>
  </w:style>
  <w:style w:type="paragraph" w:customStyle="1" w:styleId="E06BFB854EFC954888E3F65800299E0F">
    <w:name w:val="E06BFB854EFC954888E3F65800299E0F"/>
  </w:style>
  <w:style w:type="paragraph" w:customStyle="1" w:styleId="0EE9765396B3D549A81152DEB032E55F">
    <w:name w:val="0EE9765396B3D549A81152DEB032E55F"/>
  </w:style>
  <w:style w:type="paragraph" w:customStyle="1" w:styleId="703538DC37CF5948B11E3275EA7A8C8D">
    <w:name w:val="703538DC37CF5948B11E3275EA7A8C8D"/>
  </w:style>
  <w:style w:type="paragraph" w:customStyle="1" w:styleId="66AEE6CA0A074D41A55F95204865479D">
    <w:name w:val="66AEE6CA0A074D41A55F95204865479D"/>
  </w:style>
  <w:style w:type="paragraph" w:customStyle="1" w:styleId="66B5818CDB532E4A8BFB84FEEC3C0BDE">
    <w:name w:val="66B5818CDB532E4A8BFB84FEEC3C0B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5.xml><?xml version="1.0" encoding="utf-8"?>
<ds:datastoreItem xmlns:ds="http://schemas.openxmlformats.org/officeDocument/2006/customXml" ds:itemID="{A7CC5DEA-EA22-8446-9DD0-201DA0A4A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 with Cover and TOC.dotx</Template>
  <TotalTime>5</TotalTime>
  <Pages>3</Pages>
  <Words>10</Words>
  <Characters>59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Clarke, Faith M.(UMSL-Student)</dc:creator>
  <cp:keywords/>
  <dc:description/>
  <cp:lastModifiedBy>Clarke, Faith M.(UMSL-Student)</cp:lastModifiedBy>
  <cp:revision>1</cp:revision>
  <dcterms:created xsi:type="dcterms:W3CDTF">2018-06-13T23:02:00Z</dcterms:created>
  <dcterms:modified xsi:type="dcterms:W3CDTF">2018-06-13T23:07:00Z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