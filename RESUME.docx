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94578" w:rsidP="00913946">
            <w:pPr>
              <w:pStyle w:val="Title"/>
            </w:pPr>
            <w:r>
              <w:t>Faith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clarke</w:t>
            </w:r>
          </w:p>
          <w:p w:rsidR="00692703" w:rsidRPr="00CF1A49" w:rsidRDefault="00692703" w:rsidP="00913946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F4D045FE0024357BDF97BC5FCF7BDB7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 w:rsidR="00094578">
              <w:t>314-503-3332</w:t>
            </w:r>
          </w:p>
          <w:p w:rsidR="00692703" w:rsidRPr="00CF1A49" w:rsidRDefault="00094578" w:rsidP="00913946">
            <w:pPr>
              <w:pStyle w:val="ContactInfoEmphasis"/>
              <w:contextualSpacing w:val="0"/>
            </w:pPr>
            <w:r>
              <w:t>Fcc46@mail.umsl.edu</w:t>
            </w:r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1F9BADEFFAB34383A2559E0026319FB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094578" w:rsidP="00913946">
            <w:pPr>
              <w:contextualSpacing w:val="0"/>
            </w:pPr>
            <w:r>
              <w:t xml:space="preserve">A technological mastermind who strives to create enormous advancements in the scene of cutting-edge applications. A hard-working pursuer of many dreams. A creative designer. </w:t>
            </w:r>
          </w:p>
        </w:tc>
      </w:tr>
    </w:tbl>
    <w:p w:rsidR="004E01EB" w:rsidRPr="00CF1A49" w:rsidRDefault="000F41E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D05947A73CC43AD8B247E795C7C369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94578" w:rsidP="001D0BF1">
            <w:pPr>
              <w:pStyle w:val="Heading3"/>
              <w:contextualSpacing w:val="0"/>
              <w:outlineLvl w:val="2"/>
            </w:pPr>
            <w:r>
              <w:t>05/18</w:t>
            </w:r>
            <w:r w:rsidR="001D0BF1" w:rsidRPr="00CF1A49">
              <w:t xml:space="preserve"> – </w:t>
            </w:r>
            <w:r>
              <w:t>PRESENT</w:t>
            </w:r>
          </w:p>
          <w:p w:rsidR="001D0BF1" w:rsidRPr="00CF1A49" w:rsidRDefault="00094578" w:rsidP="001D0BF1">
            <w:pPr>
              <w:pStyle w:val="Heading2"/>
              <w:contextualSpacing w:val="0"/>
              <w:outlineLvl w:val="1"/>
            </w:pPr>
            <w:r>
              <w:t>EDUCATION TECHNOLOGICAL SUPPORT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ELSEVIER</w:t>
            </w:r>
          </w:p>
          <w:p w:rsidR="00094578" w:rsidRDefault="00094578" w:rsidP="001D0BF1">
            <w:pPr>
              <w:contextualSpacing w:val="0"/>
            </w:pPr>
            <w:r>
              <w:t xml:space="preserve">FIRST LEVEL OF SUPPORT FOR ELSEVIER EVOLVE PRODUCTS REGARDING TECHNOLOGICAL PROBLEMS AND QUESTIONS. </w:t>
            </w:r>
          </w:p>
          <w:p w:rsidR="001E3120" w:rsidRPr="00CF1A49" w:rsidRDefault="00094578" w:rsidP="001D0BF1">
            <w:pPr>
              <w:contextualSpacing w:val="0"/>
            </w:pPr>
            <w:r>
              <w:t>PHONE USAGE, PLATFORM USAGE, CUSTOMER SERVICE.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94578" w:rsidP="00F61DF9">
            <w:pPr>
              <w:pStyle w:val="Heading3"/>
              <w:contextualSpacing w:val="0"/>
              <w:outlineLvl w:val="2"/>
            </w:pPr>
            <w:r>
              <w:t>10/18</w:t>
            </w:r>
            <w:r w:rsidR="00F61DF9" w:rsidRPr="00CF1A49">
              <w:t xml:space="preserve"> – </w:t>
            </w:r>
            <w:r>
              <w:t>04/18</w:t>
            </w:r>
          </w:p>
          <w:p w:rsidR="00F61DF9" w:rsidRPr="00CF1A49" w:rsidRDefault="00094578" w:rsidP="00F61DF9">
            <w:pPr>
              <w:pStyle w:val="Heading2"/>
              <w:contextualSpacing w:val="0"/>
              <w:outlineLvl w:val="1"/>
            </w:pPr>
            <w:r>
              <w:t>CUSTOMER SERVICE REP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GRAINGER</w:t>
            </w:r>
          </w:p>
          <w:p w:rsidR="00F61DF9" w:rsidRDefault="00094578" w:rsidP="00F61DF9">
            <w:r>
              <w:t>WAREHOUSE DUTIES</w:t>
            </w:r>
          </w:p>
          <w:p w:rsidR="00094578" w:rsidRDefault="00094578" w:rsidP="00F61DF9">
            <w:r>
              <w:t>CASH HANDLING</w:t>
            </w:r>
          </w:p>
          <w:p w:rsidR="00094578" w:rsidRDefault="00094578" w:rsidP="00F61DF9">
            <w:r>
              <w:t>CUSTOMER FACE TO FACE INTERACTION</w:t>
            </w:r>
          </w:p>
          <w:p w:rsidR="00094578" w:rsidRDefault="00094578" w:rsidP="00F61DF9">
            <w:r>
              <w:t xml:space="preserve">SAP SYSTEM </w:t>
            </w:r>
          </w:p>
          <w:p w:rsidR="00094578" w:rsidRDefault="00094578" w:rsidP="00F61DF9">
            <w:r>
              <w:t>12-KEY RF GUN USAGE</w:t>
            </w:r>
          </w:p>
        </w:tc>
      </w:tr>
    </w:tbl>
    <w:sdt>
      <w:sdtPr>
        <w:alias w:val="Education:"/>
        <w:tag w:val="Education:"/>
        <w:id w:val="-1908763273"/>
        <w:placeholder>
          <w:docPart w:val="AB418C4924884433A2F194EBD49542D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094578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1D0BF1" w:rsidRPr="00CF1A49">
              <w:t xml:space="preserve"> </w:t>
            </w:r>
            <w:r>
              <w:t>2016</w:t>
            </w:r>
          </w:p>
          <w:p w:rsidR="001D0BF1" w:rsidRPr="00CF1A49" w:rsidRDefault="00094578" w:rsidP="001D0BF1">
            <w:pPr>
              <w:pStyle w:val="Heading2"/>
              <w:contextualSpacing w:val="0"/>
              <w:outlineLvl w:val="1"/>
            </w:pPr>
            <w:r>
              <w:t>Diploma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Maplewood richmond heights high school</w:t>
            </w:r>
          </w:p>
          <w:p w:rsidR="007538DC" w:rsidRDefault="00094578" w:rsidP="007538DC">
            <w:pPr>
              <w:contextualSpacing w:val="0"/>
            </w:pPr>
            <w:r>
              <w:t xml:space="preserve">GPA: 3.5 </w:t>
            </w:r>
          </w:p>
          <w:p w:rsidR="00094578" w:rsidRDefault="00094578" w:rsidP="007538DC">
            <w:pPr>
              <w:contextualSpacing w:val="0"/>
            </w:pPr>
            <w:r>
              <w:t>ADVANCED CLASSES</w:t>
            </w:r>
          </w:p>
          <w:p w:rsidR="00094578" w:rsidRPr="00CF1A49" w:rsidRDefault="00094578" w:rsidP="007538DC">
            <w:pPr>
              <w:contextualSpacing w:val="0"/>
            </w:pPr>
            <w:r>
              <w:t>HONORS CLASSES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094578" w:rsidP="00F61DF9">
            <w:pPr>
              <w:pStyle w:val="Heading3"/>
              <w:contextualSpacing w:val="0"/>
              <w:outlineLvl w:val="2"/>
            </w:pPr>
            <w:r>
              <w:t>august</w:t>
            </w:r>
            <w:r w:rsidR="00F61DF9" w:rsidRPr="00CF1A49">
              <w:t xml:space="preserve"> </w:t>
            </w:r>
            <w:r>
              <w:t>2016 - Current</w:t>
            </w:r>
          </w:p>
          <w:p w:rsidR="00F61DF9" w:rsidRPr="00CF1A49" w:rsidRDefault="00094578" w:rsidP="00F61DF9">
            <w:pPr>
              <w:pStyle w:val="Heading2"/>
              <w:contextualSpacing w:val="0"/>
              <w:outlineLvl w:val="1"/>
            </w:pPr>
            <w:r>
              <w:t>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UMsl</w:t>
            </w:r>
          </w:p>
          <w:p w:rsidR="00F61DF9" w:rsidRDefault="00094578" w:rsidP="00F61DF9">
            <w:r>
              <w:t>GPA: 2.9</w:t>
            </w:r>
          </w:p>
          <w:p w:rsidR="00094578" w:rsidRDefault="00094578" w:rsidP="00F61DF9">
            <w:r>
              <w:t>PIERRE LACLEDE HONORS COLLEGE</w:t>
            </w:r>
          </w:p>
        </w:tc>
      </w:tr>
    </w:tbl>
    <w:sdt>
      <w:sdtPr>
        <w:alias w:val="Skills:"/>
        <w:tag w:val="Skills:"/>
        <w:id w:val="-1392877668"/>
        <w:placeholder>
          <w:docPart w:val="7C26F1B770474023AFFCCC9A75E7A1EA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094578" w:rsidP="006E1507">
            <w:pPr>
              <w:pStyle w:val="ListBullet"/>
              <w:contextualSpacing w:val="0"/>
            </w:pPr>
            <w:r>
              <w:t>TECHNICAL</w:t>
            </w:r>
          </w:p>
          <w:p w:rsidR="001F4E6D" w:rsidRPr="006E1507" w:rsidRDefault="00094578" w:rsidP="006E1507">
            <w:pPr>
              <w:pStyle w:val="ListBullet"/>
              <w:contextualSpacing w:val="0"/>
            </w:pPr>
            <w:r>
              <w:t>PROGRAMMING LANGUAGES (C++, JAVA, C#, C)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094578" w:rsidP="006E1507">
            <w:pPr>
              <w:pStyle w:val="ListBullet"/>
              <w:contextualSpacing w:val="0"/>
            </w:pPr>
            <w:r>
              <w:t>SCRIPTING LANGUAGES (PYTHON, CSS)</w:t>
            </w:r>
          </w:p>
          <w:p w:rsidR="001E3120" w:rsidRPr="006E1507" w:rsidRDefault="008101FB" w:rsidP="006E1507">
            <w:pPr>
              <w:pStyle w:val="ListBullet"/>
              <w:contextualSpacing w:val="0"/>
            </w:pPr>
            <w:r>
              <w:t>PUNCTUAL</w:t>
            </w:r>
          </w:p>
          <w:p w:rsidR="001E3120" w:rsidRPr="006E1507" w:rsidRDefault="008101FB" w:rsidP="006E1507">
            <w:pPr>
              <w:pStyle w:val="ListBullet"/>
              <w:contextualSpacing w:val="0"/>
            </w:pPr>
            <w:r>
              <w:t>COMMITTED</w:t>
            </w:r>
          </w:p>
        </w:tc>
      </w:tr>
    </w:tbl>
    <w:sdt>
      <w:sdtPr>
        <w:alias w:val="Activities:"/>
        <w:tag w:val="Activities:"/>
        <w:id w:val="1223332893"/>
        <w:placeholder>
          <w:docPart w:val="EB7BF52CE79F4448B98ED4A6490EC41F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B51D1B" w:rsidRDefault="008101FB" w:rsidP="008101FB">
      <w:pPr>
        <w:ind w:firstLine="720"/>
      </w:pPr>
      <w:bookmarkStart w:id="0" w:name="_GoBack"/>
      <w:bookmarkEnd w:id="0"/>
      <w:r w:rsidRPr="008101FB">
        <w:rPr>
          <w:sz w:val="28"/>
          <w:szCs w:val="28"/>
        </w:rPr>
        <w:t>STL CYBERCON</w:t>
      </w:r>
      <w:r>
        <w:t>- VOLUNTEER</w:t>
      </w:r>
    </w:p>
    <w:p w:rsidR="008101FB" w:rsidRDefault="008101FB" w:rsidP="008101FB">
      <w:pPr>
        <w:ind w:firstLine="720"/>
      </w:pPr>
    </w:p>
    <w:p w:rsidR="008101FB" w:rsidRDefault="008101FB" w:rsidP="008101FB">
      <w:pPr>
        <w:ind w:left="720"/>
      </w:pPr>
      <w:r w:rsidRPr="008101FB">
        <w:rPr>
          <w:sz w:val="32"/>
          <w:szCs w:val="32"/>
        </w:rPr>
        <w:t>WOMEN CAN</w:t>
      </w:r>
      <w:r>
        <w:t xml:space="preserve">- CHAIR HOLDER </w:t>
      </w:r>
    </w:p>
    <w:p w:rsidR="00000000" w:rsidRPr="008101FB" w:rsidRDefault="000F41EF" w:rsidP="008101FB">
      <w:pPr>
        <w:ind w:left="720"/>
      </w:pPr>
      <w:r w:rsidRPr="008101FB">
        <w:t>Compete in various computer competitions</w:t>
      </w:r>
    </w:p>
    <w:p w:rsidR="00000000" w:rsidRPr="008101FB" w:rsidRDefault="000F41EF" w:rsidP="008101FB">
      <w:pPr>
        <w:ind w:left="720"/>
      </w:pPr>
      <w:r w:rsidRPr="008101FB">
        <w:t>Student Organization</w:t>
      </w:r>
    </w:p>
    <w:p w:rsidR="00000000" w:rsidRPr="008101FB" w:rsidRDefault="000F41EF" w:rsidP="008101FB">
      <w:pPr>
        <w:ind w:left="720"/>
      </w:pPr>
      <w:r w:rsidRPr="008101FB">
        <w:t>Fundraising, social media, public relations, and government REP</w:t>
      </w:r>
    </w:p>
    <w:p w:rsidR="00000000" w:rsidRPr="008101FB" w:rsidRDefault="000F41EF" w:rsidP="008101FB">
      <w:pPr>
        <w:ind w:left="720"/>
      </w:pPr>
      <w:r w:rsidRPr="008101FB">
        <w:t>IT and Computer Science networking for women</w:t>
      </w:r>
    </w:p>
    <w:p w:rsidR="008101FB" w:rsidRPr="006E1507" w:rsidRDefault="008101FB" w:rsidP="006E1507"/>
    <w:sectPr w:rsidR="008101F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1EF" w:rsidRDefault="000F41EF" w:rsidP="0068194B">
      <w:r>
        <w:separator/>
      </w:r>
    </w:p>
    <w:p w:rsidR="000F41EF" w:rsidRDefault="000F41EF"/>
    <w:p w:rsidR="000F41EF" w:rsidRDefault="000F41EF"/>
  </w:endnote>
  <w:endnote w:type="continuationSeparator" w:id="0">
    <w:p w:rsidR="000F41EF" w:rsidRDefault="000F41EF" w:rsidP="0068194B">
      <w:r>
        <w:continuationSeparator/>
      </w:r>
    </w:p>
    <w:p w:rsidR="000F41EF" w:rsidRDefault="000F41EF"/>
    <w:p w:rsidR="000F41EF" w:rsidRDefault="000F41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1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1EF" w:rsidRDefault="000F41EF" w:rsidP="0068194B">
      <w:r>
        <w:separator/>
      </w:r>
    </w:p>
    <w:p w:rsidR="000F41EF" w:rsidRDefault="000F41EF"/>
    <w:p w:rsidR="000F41EF" w:rsidRDefault="000F41EF"/>
  </w:footnote>
  <w:footnote w:type="continuationSeparator" w:id="0">
    <w:p w:rsidR="000F41EF" w:rsidRDefault="000F41EF" w:rsidP="0068194B">
      <w:r>
        <w:continuationSeparator/>
      </w:r>
    </w:p>
    <w:p w:rsidR="000F41EF" w:rsidRDefault="000F41EF"/>
    <w:p w:rsidR="000F41EF" w:rsidRDefault="000F41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B0F44D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2A06AF"/>
    <w:multiLevelType w:val="hybridMultilevel"/>
    <w:tmpl w:val="43B83EFC"/>
    <w:lvl w:ilvl="0" w:tplc="9AF63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08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CE1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E8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AA9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2C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24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01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E6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78"/>
    <w:rsid w:val="000001EF"/>
    <w:rsid w:val="00007322"/>
    <w:rsid w:val="00007728"/>
    <w:rsid w:val="00024584"/>
    <w:rsid w:val="00024730"/>
    <w:rsid w:val="00055E95"/>
    <w:rsid w:val="0007021F"/>
    <w:rsid w:val="00094578"/>
    <w:rsid w:val="000B2BA5"/>
    <w:rsid w:val="000F2F8C"/>
    <w:rsid w:val="000F41EF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01FB"/>
    <w:rsid w:val="00834955"/>
    <w:rsid w:val="00853821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09192"/>
  <w15:chartTrackingRefBased/>
  <w15:docId w15:val="{86EC0649-EBD0-40B8-80EA-87462ABA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rkeF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F4D045FE0024357BDF97BC5FCF7B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EB527-F82B-42C8-B7C2-15212C8CB3DE}"/>
      </w:docPartPr>
      <w:docPartBody>
        <w:p w:rsidR="00000000" w:rsidRDefault="00A60981">
          <w:pPr>
            <w:pStyle w:val="6F4D045FE0024357BDF97BC5FCF7BDB7"/>
          </w:pPr>
          <w:r w:rsidRPr="00CF1A49">
            <w:t>·</w:t>
          </w:r>
        </w:p>
      </w:docPartBody>
    </w:docPart>
    <w:docPart>
      <w:docPartPr>
        <w:name w:val="1F9BADEFFAB34383A2559E0026319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B195F-B44F-421D-AB94-002333CB9BEC}"/>
      </w:docPartPr>
      <w:docPartBody>
        <w:p w:rsidR="00000000" w:rsidRDefault="00A60981">
          <w:pPr>
            <w:pStyle w:val="1F9BADEFFAB34383A2559E0026319FB8"/>
          </w:pPr>
          <w:r w:rsidRPr="00CF1A49">
            <w:t>·</w:t>
          </w:r>
        </w:p>
      </w:docPartBody>
    </w:docPart>
    <w:docPart>
      <w:docPartPr>
        <w:name w:val="5D05947A73CC43AD8B247E795C7C3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5C0FA-8545-4917-998C-9FC688A27E6F}"/>
      </w:docPartPr>
      <w:docPartBody>
        <w:p w:rsidR="00000000" w:rsidRDefault="00A60981">
          <w:pPr>
            <w:pStyle w:val="5D05947A73CC43AD8B247E795C7C3692"/>
          </w:pPr>
          <w:r w:rsidRPr="00CF1A49">
            <w:t>Experience</w:t>
          </w:r>
        </w:p>
      </w:docPartBody>
    </w:docPart>
    <w:docPart>
      <w:docPartPr>
        <w:name w:val="AB418C4924884433A2F194EBD4954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583B1-56B2-45C1-BD91-F953DC95B883}"/>
      </w:docPartPr>
      <w:docPartBody>
        <w:p w:rsidR="00000000" w:rsidRDefault="00A60981">
          <w:pPr>
            <w:pStyle w:val="AB418C4924884433A2F194EBD49542D7"/>
          </w:pPr>
          <w:r w:rsidRPr="00CF1A49">
            <w:t>Education</w:t>
          </w:r>
        </w:p>
      </w:docPartBody>
    </w:docPart>
    <w:docPart>
      <w:docPartPr>
        <w:name w:val="7C26F1B770474023AFFCCC9A75E7A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20786-02DC-4051-A94B-EE2AB51C6326}"/>
      </w:docPartPr>
      <w:docPartBody>
        <w:p w:rsidR="00000000" w:rsidRDefault="00A60981">
          <w:pPr>
            <w:pStyle w:val="7C26F1B770474023AFFCCC9A75E7A1EA"/>
          </w:pPr>
          <w:r w:rsidRPr="00CF1A49">
            <w:t>Skills</w:t>
          </w:r>
        </w:p>
      </w:docPartBody>
    </w:docPart>
    <w:docPart>
      <w:docPartPr>
        <w:name w:val="EB7BF52CE79F4448B98ED4A6490EC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225E9-E00E-4A66-8F0B-9F566241E232}"/>
      </w:docPartPr>
      <w:docPartBody>
        <w:p w:rsidR="00000000" w:rsidRDefault="00A60981">
          <w:pPr>
            <w:pStyle w:val="EB7BF52CE79F4448B98ED4A6490EC41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81"/>
    <w:rsid w:val="00A6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82A650DD2D421EA3D41C87D34A36E9">
    <w:name w:val="0D82A650DD2D421EA3D41C87D34A36E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E6CACC0753A47B0A60FEC621F067965">
    <w:name w:val="8E6CACC0753A47B0A60FEC621F067965"/>
  </w:style>
  <w:style w:type="paragraph" w:customStyle="1" w:styleId="06C8BE41C95742DA8106AB6ADEF82B31">
    <w:name w:val="06C8BE41C95742DA8106AB6ADEF82B31"/>
  </w:style>
  <w:style w:type="paragraph" w:customStyle="1" w:styleId="6F4D045FE0024357BDF97BC5FCF7BDB7">
    <w:name w:val="6F4D045FE0024357BDF97BC5FCF7BDB7"/>
  </w:style>
  <w:style w:type="paragraph" w:customStyle="1" w:styleId="D5D573CBD2294BCCA6FE497075A0AEA6">
    <w:name w:val="D5D573CBD2294BCCA6FE497075A0AEA6"/>
  </w:style>
  <w:style w:type="paragraph" w:customStyle="1" w:styleId="CBEF685734EF4BF1B834FD3CB18D3C42">
    <w:name w:val="CBEF685734EF4BF1B834FD3CB18D3C42"/>
  </w:style>
  <w:style w:type="paragraph" w:customStyle="1" w:styleId="8B7DC754ACEB4F8BB03F3F1610D071A8">
    <w:name w:val="8B7DC754ACEB4F8BB03F3F1610D071A8"/>
  </w:style>
  <w:style w:type="paragraph" w:customStyle="1" w:styleId="C026D682B11642568D31E0DE3E052D73">
    <w:name w:val="C026D682B11642568D31E0DE3E052D73"/>
  </w:style>
  <w:style w:type="paragraph" w:customStyle="1" w:styleId="1F9BADEFFAB34383A2559E0026319FB8">
    <w:name w:val="1F9BADEFFAB34383A2559E0026319FB8"/>
  </w:style>
  <w:style w:type="paragraph" w:customStyle="1" w:styleId="D445D814430341FF8DD83BB330A73FA4">
    <w:name w:val="D445D814430341FF8DD83BB330A73FA4"/>
  </w:style>
  <w:style w:type="paragraph" w:customStyle="1" w:styleId="A8019F1F38DF44D6BF3EE6D1439C579A">
    <w:name w:val="A8019F1F38DF44D6BF3EE6D1439C579A"/>
  </w:style>
  <w:style w:type="paragraph" w:customStyle="1" w:styleId="5D05947A73CC43AD8B247E795C7C3692">
    <w:name w:val="5D05947A73CC43AD8B247E795C7C3692"/>
  </w:style>
  <w:style w:type="paragraph" w:customStyle="1" w:styleId="9E4A30111A2E49B9A65DD6C9274A2BE4">
    <w:name w:val="9E4A30111A2E49B9A65DD6C9274A2BE4"/>
  </w:style>
  <w:style w:type="paragraph" w:customStyle="1" w:styleId="CE55C6D1A7AC4A05B6D75414AF53C36F">
    <w:name w:val="CE55C6D1A7AC4A05B6D75414AF53C36F"/>
  </w:style>
  <w:style w:type="paragraph" w:customStyle="1" w:styleId="31895C096B834A5BAEB8C2E0F1272695">
    <w:name w:val="31895C096B834A5BAEB8C2E0F127269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7CAFA53F2404FDA9777F6C83294021B">
    <w:name w:val="87CAFA53F2404FDA9777F6C83294021B"/>
  </w:style>
  <w:style w:type="paragraph" w:customStyle="1" w:styleId="049424CE44EF4B45A933C2FF83C26501">
    <w:name w:val="049424CE44EF4B45A933C2FF83C26501"/>
  </w:style>
  <w:style w:type="paragraph" w:customStyle="1" w:styleId="DA5DF09F96D64BE4BB5C80EA1838891A">
    <w:name w:val="DA5DF09F96D64BE4BB5C80EA1838891A"/>
  </w:style>
  <w:style w:type="paragraph" w:customStyle="1" w:styleId="AA1D9DFD37A240B1BB7FB6F58C312EC9">
    <w:name w:val="AA1D9DFD37A240B1BB7FB6F58C312EC9"/>
  </w:style>
  <w:style w:type="paragraph" w:customStyle="1" w:styleId="1E82A21039DC47A186307BFE3DB29133">
    <w:name w:val="1E82A21039DC47A186307BFE3DB29133"/>
  </w:style>
  <w:style w:type="paragraph" w:customStyle="1" w:styleId="E1868C03EA7F49BAA659F82FC7B002DC">
    <w:name w:val="E1868C03EA7F49BAA659F82FC7B002DC"/>
  </w:style>
  <w:style w:type="paragraph" w:customStyle="1" w:styleId="038FD114C1834B97A76164994E75B9A7">
    <w:name w:val="038FD114C1834B97A76164994E75B9A7"/>
  </w:style>
  <w:style w:type="paragraph" w:customStyle="1" w:styleId="AB418C4924884433A2F194EBD49542D7">
    <w:name w:val="AB418C4924884433A2F194EBD49542D7"/>
  </w:style>
  <w:style w:type="paragraph" w:customStyle="1" w:styleId="03A4149D817C4BDB8BFBE3C9A6701E12">
    <w:name w:val="03A4149D817C4BDB8BFBE3C9A6701E12"/>
  </w:style>
  <w:style w:type="paragraph" w:customStyle="1" w:styleId="E301C9C88ADE4572BE11E3AC406BC2B5">
    <w:name w:val="E301C9C88ADE4572BE11E3AC406BC2B5"/>
  </w:style>
  <w:style w:type="paragraph" w:customStyle="1" w:styleId="120A6EF3193E4DDEB0FDB9C31AED9EC1">
    <w:name w:val="120A6EF3193E4DDEB0FDB9C31AED9EC1"/>
  </w:style>
  <w:style w:type="paragraph" w:customStyle="1" w:styleId="D5BD0B8A71B54B7984CBA09F225F5046">
    <w:name w:val="D5BD0B8A71B54B7984CBA09F225F5046"/>
  </w:style>
  <w:style w:type="paragraph" w:customStyle="1" w:styleId="53399B8C30D244F085458347EE676DE7">
    <w:name w:val="53399B8C30D244F085458347EE676DE7"/>
  </w:style>
  <w:style w:type="paragraph" w:customStyle="1" w:styleId="80D38F96FB6D41AE88FAAED66AF63108">
    <w:name w:val="80D38F96FB6D41AE88FAAED66AF63108"/>
  </w:style>
  <w:style w:type="paragraph" w:customStyle="1" w:styleId="38CD8E99B1C54C6B9C45C02AEA23D605">
    <w:name w:val="38CD8E99B1C54C6B9C45C02AEA23D605"/>
  </w:style>
  <w:style w:type="paragraph" w:customStyle="1" w:styleId="877D942049D648F592E06C1071FADF48">
    <w:name w:val="877D942049D648F592E06C1071FADF48"/>
  </w:style>
  <w:style w:type="paragraph" w:customStyle="1" w:styleId="82FC061AEC5045289ED93E7C396B7626">
    <w:name w:val="82FC061AEC5045289ED93E7C396B7626"/>
  </w:style>
  <w:style w:type="paragraph" w:customStyle="1" w:styleId="9BEFF42837D94B69818266C3CF45E7C8">
    <w:name w:val="9BEFF42837D94B69818266C3CF45E7C8"/>
  </w:style>
  <w:style w:type="paragraph" w:customStyle="1" w:styleId="7C26F1B770474023AFFCCC9A75E7A1EA">
    <w:name w:val="7C26F1B770474023AFFCCC9A75E7A1EA"/>
  </w:style>
  <w:style w:type="paragraph" w:customStyle="1" w:styleId="511D5F5168A740FE9DB013A3134A743E">
    <w:name w:val="511D5F5168A740FE9DB013A3134A743E"/>
  </w:style>
  <w:style w:type="paragraph" w:customStyle="1" w:styleId="00B5EC7072F7466E929DF23DE7E50EFB">
    <w:name w:val="00B5EC7072F7466E929DF23DE7E50EFB"/>
  </w:style>
  <w:style w:type="paragraph" w:customStyle="1" w:styleId="246099A6B50A47EC852A745A834A35A4">
    <w:name w:val="246099A6B50A47EC852A745A834A35A4"/>
  </w:style>
  <w:style w:type="paragraph" w:customStyle="1" w:styleId="5669AF3A3D3A4056AB874C4BEEEDD237">
    <w:name w:val="5669AF3A3D3A4056AB874C4BEEEDD237"/>
  </w:style>
  <w:style w:type="paragraph" w:customStyle="1" w:styleId="8BC75A18BF4343D7A0034D44C144CD8D">
    <w:name w:val="8BC75A18BF4343D7A0034D44C144CD8D"/>
  </w:style>
  <w:style w:type="paragraph" w:customStyle="1" w:styleId="EB7BF52CE79F4448B98ED4A6490EC41F">
    <w:name w:val="EB7BF52CE79F4448B98ED4A6490EC41F"/>
  </w:style>
  <w:style w:type="paragraph" w:customStyle="1" w:styleId="37690F2EDA7D4C16B972D27A316E2893">
    <w:name w:val="37690F2EDA7D4C16B972D27A316E2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Faith (ELS-CON)</dc:creator>
  <cp:keywords/>
  <dc:description/>
  <cp:lastModifiedBy>Clarke, Faith (ELS-CON)</cp:lastModifiedBy>
  <cp:revision>2</cp:revision>
  <dcterms:created xsi:type="dcterms:W3CDTF">2018-07-06T21:08:00Z</dcterms:created>
  <dcterms:modified xsi:type="dcterms:W3CDTF">2018-07-06T21:08:00Z</dcterms:modified>
  <cp:category/>
</cp:coreProperties>
</file>